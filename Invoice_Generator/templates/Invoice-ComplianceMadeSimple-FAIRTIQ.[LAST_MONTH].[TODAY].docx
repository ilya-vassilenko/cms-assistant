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 xml:space="preserve">Fronwaldstrasse 128, 8056 </w:t>
      </w:r>
      <w:proofErr w:type="spellStart"/>
      <w:r w:rsidRPr="00A268EC">
        <w:rPr>
          <w:sz w:val="20"/>
          <w:szCs w:val="20"/>
          <w:lang w:val="de-CH"/>
        </w:rPr>
        <w:t>Zurich</w:t>
      </w:r>
      <w:proofErr w:type="spellEnd"/>
      <w:r w:rsidRPr="00A268EC">
        <w:rPr>
          <w:sz w:val="20"/>
          <w:szCs w:val="20"/>
          <w:lang w:val="de-CH"/>
        </w:rPr>
        <w:t xml:space="preserve">, </w:t>
      </w:r>
      <w:proofErr w:type="spellStart"/>
      <w:r w:rsidRPr="00A268EC">
        <w:rPr>
          <w:sz w:val="20"/>
          <w:szCs w:val="20"/>
          <w:lang w:val="de-CH"/>
        </w:rPr>
        <w:t>Switzerland</w:t>
      </w:r>
      <w:proofErr w:type="spellEnd"/>
      <w:r w:rsidRPr="00A268EC">
        <w:rPr>
          <w:sz w:val="20"/>
          <w:szCs w:val="20"/>
          <w:lang w:val="de-CH"/>
        </w:rPr>
        <w:t xml:space="preserve">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2F177FC5" w14:textId="77777777" w:rsidR="002A42FD" w:rsidRPr="002A42FD" w:rsidRDefault="002A42FD" w:rsidP="002A42FD">
      <w:pPr>
        <w:pStyle w:val="RecipientContactInfo"/>
        <w:rPr>
          <w:b/>
          <w:bCs/>
          <w:sz w:val="20"/>
          <w:szCs w:val="20"/>
          <w:lang w:val="de-CH"/>
        </w:rPr>
      </w:pPr>
      <w:r w:rsidRPr="002A42FD">
        <w:rPr>
          <w:b/>
          <w:bCs/>
          <w:sz w:val="20"/>
          <w:szCs w:val="20"/>
          <w:lang w:val="de-CH"/>
        </w:rPr>
        <w:t>Andrin Huber</w:t>
      </w:r>
    </w:p>
    <w:p w14:paraId="338D7B5D" w14:textId="77777777" w:rsidR="002A42FD" w:rsidRPr="002A42FD" w:rsidRDefault="002A42FD" w:rsidP="002A42FD">
      <w:pPr>
        <w:pStyle w:val="RecipientContactInfo"/>
        <w:rPr>
          <w:sz w:val="20"/>
          <w:szCs w:val="20"/>
          <w:lang w:val="de-CH"/>
        </w:rPr>
      </w:pPr>
      <w:r w:rsidRPr="002A42FD">
        <w:rPr>
          <w:sz w:val="20"/>
          <w:szCs w:val="20"/>
          <w:lang w:val="de-CH"/>
        </w:rPr>
        <w:t>FAIRTIQ AG</w:t>
      </w:r>
    </w:p>
    <w:p w14:paraId="55C26D9C" w14:textId="77777777" w:rsidR="002A42FD" w:rsidRPr="002A42FD" w:rsidRDefault="002A42FD" w:rsidP="002A42FD">
      <w:pPr>
        <w:pStyle w:val="RecipientContactInfo"/>
        <w:rPr>
          <w:sz w:val="20"/>
          <w:szCs w:val="20"/>
          <w:lang w:val="de-CH"/>
        </w:rPr>
      </w:pPr>
      <w:proofErr w:type="spellStart"/>
      <w:r w:rsidRPr="002A42FD">
        <w:rPr>
          <w:sz w:val="20"/>
          <w:szCs w:val="20"/>
          <w:lang w:val="de-CH"/>
        </w:rPr>
        <w:t>Aarbergergasse</w:t>
      </w:r>
      <w:proofErr w:type="spellEnd"/>
      <w:r w:rsidRPr="002A42FD">
        <w:rPr>
          <w:sz w:val="20"/>
          <w:szCs w:val="20"/>
          <w:lang w:val="de-CH"/>
        </w:rPr>
        <w:t xml:space="preserve"> 29</w:t>
      </w:r>
    </w:p>
    <w:p w14:paraId="1EF3D6CF" w14:textId="77777777" w:rsidR="002A42FD" w:rsidRPr="002A42FD" w:rsidRDefault="002A42FD" w:rsidP="002A42FD">
      <w:pPr>
        <w:pStyle w:val="RecipientContactInfo"/>
        <w:rPr>
          <w:sz w:val="20"/>
          <w:szCs w:val="20"/>
          <w:lang w:val="de-CH"/>
        </w:rPr>
      </w:pPr>
      <w:r w:rsidRPr="002A42FD">
        <w:rPr>
          <w:sz w:val="20"/>
          <w:szCs w:val="20"/>
          <w:lang w:val="de-CH"/>
        </w:rPr>
        <w:t>3011 Bern</w:t>
      </w:r>
    </w:p>
    <w:p w14:paraId="7AFF616E" w14:textId="0B849493" w:rsidR="00E91848" w:rsidRPr="002A42FD" w:rsidRDefault="002A42FD" w:rsidP="002A42FD">
      <w:pPr>
        <w:pStyle w:val="RecipientContactInfo"/>
        <w:rPr>
          <w:sz w:val="20"/>
          <w:szCs w:val="20"/>
        </w:rPr>
      </w:pPr>
      <w:proofErr w:type="spellStart"/>
      <w:r w:rsidRPr="002A42FD">
        <w:rPr>
          <w:sz w:val="20"/>
          <w:szCs w:val="20"/>
          <w:lang w:val="de-CH"/>
        </w:rPr>
        <w:t>Switzerland</w:t>
      </w:r>
      <w:proofErr w:type="spellEnd"/>
    </w:p>
    <w:p w14:paraId="0339F0CA" w14:textId="38A8211E" w:rsidR="00F72272" w:rsidRPr="002A42FD" w:rsidRDefault="00881BC8">
      <w:pPr>
        <w:pStyle w:val="Salutation"/>
        <w:rPr>
          <w:sz w:val="20"/>
          <w:szCs w:val="20"/>
        </w:rPr>
      </w:pPr>
      <w:r w:rsidRPr="002A42FD">
        <w:rPr>
          <w:sz w:val="20"/>
          <w:szCs w:val="20"/>
        </w:rPr>
        <w:t>Dear</w:t>
      </w:r>
      <w:r w:rsidR="00EF0E6F" w:rsidRPr="002A42FD">
        <w:rPr>
          <w:sz w:val="20"/>
          <w:szCs w:val="20"/>
        </w:rPr>
        <w:t xml:space="preserve"> </w:t>
      </w:r>
      <w:r w:rsidR="002A42FD">
        <w:rPr>
          <w:sz w:val="20"/>
          <w:szCs w:val="20"/>
        </w:rPr>
        <w:t>Andrin</w:t>
      </w:r>
    </w:p>
    <w:p w14:paraId="05222587" w14:textId="40180EBD" w:rsidR="002C35B9" w:rsidRPr="000B2FF1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5F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6C458F" w14:paraId="171C9169" w14:textId="77777777" w:rsidTr="006C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816E9C3" w14:textId="77777777" w:rsidR="000014C2" w:rsidRPr="006C458F" w:rsidRDefault="000014C2" w:rsidP="00016EA0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5212BD5F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33F7D60E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45DBAA2E" w14:textId="77777777" w:rsidR="000014C2" w:rsidRPr="006C458F" w:rsidRDefault="000014C2" w:rsidP="00C6303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6C458F" w:rsidRPr="006C458F" w14:paraId="3A38192A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743D97AE" w14:textId="77777777" w:rsidR="006C458F" w:rsidRPr="006C458F" w:rsidRDefault="006C458F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79F0DEC0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289E6536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5F9D8D06" w14:textId="77777777" w:rsidR="006C458F" w:rsidRPr="006C458F" w:rsidRDefault="006C458F" w:rsidP="00C6303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281A7E91" w14:textId="7B3A01EB" w:rsidR="00166F8F" w:rsidRPr="00C6303B" w:rsidRDefault="001379DF" w:rsidP="00E91848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t>Total efforts for under this invoice (</w:t>
      </w:r>
      <w:r w:rsidR="003C78B2" w:rsidRPr="00C6303B">
        <w:rPr>
          <w:sz w:val="18"/>
          <w:szCs w:val="18"/>
        </w:rPr>
        <w:t>[TOTAL</w:t>
      </w:r>
      <w:r w:rsidR="00D14464" w:rsidRPr="00C6303B">
        <w:rPr>
          <w:sz w:val="18"/>
          <w:szCs w:val="18"/>
        </w:rPr>
        <w:t>_</w:t>
      </w:r>
      <w:r w:rsidR="003C78B2" w:rsidRPr="00C6303B">
        <w:rPr>
          <w:sz w:val="18"/>
          <w:szCs w:val="18"/>
        </w:rPr>
        <w:t>HO</w:t>
      </w:r>
      <w:r w:rsidR="009213F8" w:rsidRPr="00C6303B">
        <w:rPr>
          <w:sz w:val="18"/>
          <w:szCs w:val="18"/>
        </w:rPr>
        <w:t>U</w:t>
      </w:r>
      <w:r w:rsidR="003C78B2" w:rsidRPr="00C6303B">
        <w:rPr>
          <w:sz w:val="18"/>
          <w:szCs w:val="18"/>
        </w:rPr>
        <w:t xml:space="preserve">RS] </w:t>
      </w:r>
      <w:r w:rsidRPr="00C6303B">
        <w:rPr>
          <w:sz w:val="20"/>
          <w:szCs w:val="20"/>
        </w:rPr>
        <w:t xml:space="preserve">hours * </w:t>
      </w:r>
      <w:r w:rsidR="00643EC1">
        <w:rPr>
          <w:sz w:val="20"/>
          <w:szCs w:val="20"/>
        </w:rPr>
        <w:t>[RATE]</w:t>
      </w:r>
      <w:r w:rsidR="00643EC1" w:rsidRPr="00C6303B">
        <w:rPr>
          <w:sz w:val="20"/>
          <w:szCs w:val="20"/>
        </w:rPr>
        <w:t xml:space="preserve"> </w:t>
      </w:r>
      <w:r w:rsidR="00E91848" w:rsidRPr="00C6303B">
        <w:rPr>
          <w:sz w:val="20"/>
          <w:szCs w:val="20"/>
        </w:rPr>
        <w:t>per hour</w:t>
      </w:r>
      <w:r w:rsidRPr="00C6303B">
        <w:rPr>
          <w:sz w:val="20"/>
          <w:szCs w:val="20"/>
        </w:rPr>
        <w:t xml:space="preserve">): 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[MONEY_NO_VAT]</w:t>
      </w:r>
      <w:r w:rsidR="002C35B9" w:rsidRPr="00C6303B">
        <w:rPr>
          <w:sz w:val="20"/>
          <w:szCs w:val="20"/>
        </w:rPr>
        <w:br/>
      </w:r>
      <w:r w:rsidR="00E91848" w:rsidRPr="00C6303B">
        <w:rPr>
          <w:sz w:val="20"/>
          <w:szCs w:val="20"/>
        </w:rPr>
        <w:t>VAT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[VAT]</w:t>
      </w:r>
      <w:r w:rsidRPr="00C6303B">
        <w:rPr>
          <w:sz w:val="20"/>
          <w:szCs w:val="20"/>
        </w:rPr>
        <w:br/>
        <w:t>Total to be paid under this invoice: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[MONEY_TOTAL]</w:t>
      </w:r>
    </w:p>
    <w:p w14:paraId="09197D16" w14:textId="50D693EE" w:rsidR="00E91848" w:rsidRPr="00C6303B" w:rsidRDefault="00E91848" w:rsidP="00E91848">
      <w:pPr>
        <w:rPr>
          <w:sz w:val="20"/>
          <w:szCs w:val="20"/>
        </w:rPr>
      </w:pPr>
      <w:r w:rsidRPr="00C6303B">
        <w:rPr>
          <w:sz w:val="20"/>
          <w:szCs w:val="20"/>
        </w:rPr>
        <w:t xml:space="preserve">Please transfer </w:t>
      </w:r>
      <w:r w:rsidR="003C78B2" w:rsidRPr="00C6303B">
        <w:rPr>
          <w:sz w:val="20"/>
          <w:szCs w:val="20"/>
        </w:rPr>
        <w:t xml:space="preserve">[MONEY_TOTAL] </w:t>
      </w:r>
      <w:r w:rsidRPr="00C6303B">
        <w:rPr>
          <w:sz w:val="20"/>
          <w:szCs w:val="20"/>
        </w:rPr>
        <w:t xml:space="preserve">to the following bank account by at latest </w:t>
      </w:r>
      <w:r w:rsidR="003C78B2" w:rsidRPr="00C6303B">
        <w:rPr>
          <w:sz w:val="20"/>
          <w:szCs w:val="20"/>
        </w:rPr>
        <w:t>[PAY_BY</w:t>
      </w:r>
      <w:r w:rsidR="00C25AB2" w:rsidRPr="00C6303B">
        <w:rPr>
          <w:sz w:val="20"/>
          <w:szCs w:val="20"/>
        </w:rPr>
        <w:t>_DATE</w:t>
      </w:r>
      <w:r w:rsidR="003C78B2" w:rsidRPr="00C6303B">
        <w:rPr>
          <w:sz w:val="20"/>
          <w:szCs w:val="20"/>
        </w:rPr>
        <w:t>]</w:t>
      </w:r>
      <w:r w:rsidRPr="00C6303B">
        <w:rPr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Fronwaldstrasse</w:t>
      </w:r>
      <w:proofErr w:type="spellEnd"/>
      <w:r w:rsidRPr="00A268EC">
        <w:rPr>
          <w:sz w:val="20"/>
          <w:szCs w:val="20"/>
        </w:rPr>
        <w:t xml:space="preserve">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PostFinance</w:t>
      </w:r>
      <w:proofErr w:type="spellEnd"/>
      <w:r w:rsidRPr="00A268EC">
        <w:rPr>
          <w:sz w:val="20"/>
          <w:szCs w:val="20"/>
        </w:rPr>
        <w:t xml:space="preserve"> AG, </w:t>
      </w:r>
      <w:proofErr w:type="spellStart"/>
      <w:r w:rsidRPr="00A268EC">
        <w:rPr>
          <w:sz w:val="20"/>
          <w:szCs w:val="20"/>
        </w:rPr>
        <w:t>Mingerstrasse</w:t>
      </w:r>
      <w:proofErr w:type="spellEnd"/>
      <w:r w:rsidRPr="00A268EC">
        <w:rPr>
          <w:sz w:val="20"/>
          <w:szCs w:val="20"/>
        </w:rPr>
        <w:t xml:space="preserve">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50CC1" w14:textId="77777777" w:rsidR="00575167" w:rsidRDefault="00575167">
      <w:pPr>
        <w:spacing w:after="0" w:line="240" w:lineRule="auto"/>
      </w:pPr>
      <w:r>
        <w:separator/>
      </w:r>
    </w:p>
  </w:endnote>
  <w:endnote w:type="continuationSeparator" w:id="0">
    <w:p w14:paraId="407DA8C5" w14:textId="77777777" w:rsidR="00575167" w:rsidRDefault="0057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ED372" w14:textId="77777777" w:rsidR="00575167" w:rsidRDefault="00575167">
      <w:pPr>
        <w:spacing w:after="0" w:line="240" w:lineRule="auto"/>
      </w:pPr>
      <w:r>
        <w:separator/>
      </w:r>
    </w:p>
  </w:footnote>
  <w:footnote w:type="continuationSeparator" w:id="0">
    <w:p w14:paraId="1F7EA59A" w14:textId="77777777" w:rsidR="00575167" w:rsidRDefault="0057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1AAB"/>
    <w:rsid w:val="00016EA0"/>
    <w:rsid w:val="000218C7"/>
    <w:rsid w:val="00040FF5"/>
    <w:rsid w:val="000B2FF1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A42FD"/>
    <w:rsid w:val="002C35B9"/>
    <w:rsid w:val="002E7A77"/>
    <w:rsid w:val="003179EA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33215"/>
    <w:rsid w:val="00460B4B"/>
    <w:rsid w:val="0048751C"/>
    <w:rsid w:val="00495435"/>
    <w:rsid w:val="004D3D47"/>
    <w:rsid w:val="00501646"/>
    <w:rsid w:val="00505960"/>
    <w:rsid w:val="00524427"/>
    <w:rsid w:val="00563F60"/>
    <w:rsid w:val="00575167"/>
    <w:rsid w:val="005770E4"/>
    <w:rsid w:val="00577AAE"/>
    <w:rsid w:val="005A188F"/>
    <w:rsid w:val="005B2E39"/>
    <w:rsid w:val="005C63F6"/>
    <w:rsid w:val="005D5580"/>
    <w:rsid w:val="005F38EE"/>
    <w:rsid w:val="00643EC1"/>
    <w:rsid w:val="00671CEE"/>
    <w:rsid w:val="00684347"/>
    <w:rsid w:val="00696D77"/>
    <w:rsid w:val="006B0056"/>
    <w:rsid w:val="006B5A9D"/>
    <w:rsid w:val="006C458F"/>
    <w:rsid w:val="006F255F"/>
    <w:rsid w:val="006F43CD"/>
    <w:rsid w:val="007005D7"/>
    <w:rsid w:val="007305E9"/>
    <w:rsid w:val="00751241"/>
    <w:rsid w:val="00775AFB"/>
    <w:rsid w:val="007A6BBA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B4987"/>
    <w:rsid w:val="00BC467A"/>
    <w:rsid w:val="00BE1985"/>
    <w:rsid w:val="00BE3CF1"/>
    <w:rsid w:val="00C25AB2"/>
    <w:rsid w:val="00C35015"/>
    <w:rsid w:val="00C6303B"/>
    <w:rsid w:val="00C817B4"/>
    <w:rsid w:val="00CC7438"/>
    <w:rsid w:val="00CD1E66"/>
    <w:rsid w:val="00D14464"/>
    <w:rsid w:val="00D348DF"/>
    <w:rsid w:val="00D50B60"/>
    <w:rsid w:val="00D5522A"/>
    <w:rsid w:val="00D564BF"/>
    <w:rsid w:val="00D74780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  <w:rsid w:val="00F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18C8"/>
    <w:rsid w:val="00017E40"/>
    <w:rsid w:val="000218C7"/>
    <w:rsid w:val="00087444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148E5"/>
    <w:rsid w:val="0073261F"/>
    <w:rsid w:val="00792134"/>
    <w:rsid w:val="007B1A9B"/>
    <w:rsid w:val="00825FA0"/>
    <w:rsid w:val="0086199E"/>
    <w:rsid w:val="00864182"/>
    <w:rsid w:val="0089685D"/>
    <w:rsid w:val="008B5947"/>
    <w:rsid w:val="00931C31"/>
    <w:rsid w:val="0094218F"/>
    <w:rsid w:val="00942C46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334D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2FCD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16</cp:revision>
  <cp:lastPrinted>2024-09-25T18:46:00Z</cp:lastPrinted>
  <dcterms:created xsi:type="dcterms:W3CDTF">2025-03-08T10:35:00Z</dcterms:created>
  <dcterms:modified xsi:type="dcterms:W3CDTF">2025-09-07T16:38:00Z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