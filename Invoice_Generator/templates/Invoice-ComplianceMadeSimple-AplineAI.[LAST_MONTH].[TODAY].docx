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00B050"/>
          <w:sz w:val="24"/>
          <w:szCs w:val="20"/>
          <w:lang w:val="de-CH"/>
        </w:rPr>
        <w:alias w:val="Your Name"/>
        <w:tag w:val="Your Name"/>
        <w:id w:val="1760865497"/>
        <w:placeholder>
          <w:docPart w:val="98991503219AF249B2232A2C9796D047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6591BF4" w14:textId="0FB59BE0" w:rsidR="00E91848" w:rsidRPr="00817CC4" w:rsidRDefault="00CC7438" w:rsidP="00E91848">
          <w:pPr>
            <w:pStyle w:val="Name"/>
            <w:outlineLvl w:val="0"/>
            <w:rPr>
              <w:color w:val="00B050"/>
              <w:sz w:val="24"/>
              <w:szCs w:val="20"/>
              <w:lang w:val="de-CH"/>
            </w:rPr>
          </w:pPr>
          <w:r>
            <w:rPr>
              <w:color w:val="00B050"/>
              <w:sz w:val="24"/>
              <w:szCs w:val="20"/>
              <w:lang w:val="de-CH"/>
            </w:rPr>
            <w:t>COMPLIANCE MADE SIMPLE GMBH</w:t>
          </w:r>
        </w:p>
      </w:sdtContent>
    </w:sdt>
    <w:p w14:paraId="73920A92" w14:textId="77777777" w:rsidR="00E91848" w:rsidRPr="00A268EC" w:rsidRDefault="00E91848" w:rsidP="00E91848">
      <w:pPr>
        <w:pStyle w:val="SenderContactInfo"/>
        <w:outlineLvl w:val="0"/>
        <w:rPr>
          <w:sz w:val="20"/>
          <w:szCs w:val="20"/>
          <w:lang w:val="de-CH"/>
        </w:rPr>
      </w:pPr>
      <w:r w:rsidRPr="00A268EC">
        <w:rPr>
          <w:sz w:val="20"/>
          <w:szCs w:val="20"/>
          <w:lang w:val="de-CH"/>
        </w:rPr>
        <w:t>Fronwaldstrasse 128, 8056 Zurich, Switzerland | +41764044326 | ilya@compliance-made-simple.ch</w:t>
      </w:r>
    </w:p>
    <w:p w14:paraId="2DAFB7C0" w14:textId="422859BF" w:rsidR="00E91848" w:rsidRPr="00817CC4" w:rsidRDefault="003C78B2" w:rsidP="00E91848">
      <w:pPr>
        <w:pStyle w:val="Date"/>
        <w:outlineLvl w:val="0"/>
        <w:rPr>
          <w:color w:val="00B050"/>
          <w:sz w:val="20"/>
          <w:szCs w:val="20"/>
          <w:lang w:val="de-CH"/>
        </w:rPr>
      </w:pPr>
      <w:r w:rsidRPr="00C25AB2">
        <w:rPr>
          <w:color w:val="00B050"/>
          <w:sz w:val="20"/>
          <w:szCs w:val="20"/>
          <w:lang w:val="de-CH"/>
        </w:rPr>
        <w:t>[TODAY</w:t>
      </w:r>
      <w:r>
        <w:rPr>
          <w:color w:val="00B050"/>
          <w:sz w:val="20"/>
          <w:szCs w:val="20"/>
          <w:lang w:val="de-CH"/>
        </w:rPr>
        <w:t>]</w:t>
      </w:r>
    </w:p>
    <w:p w14:paraId="49291F62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Dr. Daniela Suter</w:t>
      </w:r>
    </w:p>
    <w:p w14:paraId="49A5DC40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Alpine AI AG</w:t>
      </w:r>
    </w:p>
    <w:p w14:paraId="7AFF616E" w14:textId="77777777" w:rsidR="00E91848" w:rsidRPr="00817CC4" w:rsidRDefault="00E91848" w:rsidP="00E91848">
      <w:pPr>
        <w:pStyle w:val="RecipientContactInfo"/>
        <w:rPr>
          <w:sz w:val="20"/>
          <w:szCs w:val="20"/>
          <w:lang w:val="de-CH"/>
        </w:rPr>
      </w:pPr>
      <w:r w:rsidRPr="00817CC4">
        <w:rPr>
          <w:sz w:val="20"/>
          <w:szCs w:val="20"/>
          <w:lang w:val="de-CH"/>
        </w:rPr>
        <w:t>Obere Strasse 22b</w:t>
      </w:r>
      <w:r w:rsidRPr="00817CC4">
        <w:rPr>
          <w:sz w:val="20"/>
          <w:szCs w:val="20"/>
          <w:lang w:val="de-CH"/>
        </w:rPr>
        <w:br/>
        <w:t>7270 Davos Platz</w:t>
      </w:r>
    </w:p>
    <w:p w14:paraId="0339F0CA" w14:textId="3A336EC9" w:rsidR="00F72272" w:rsidRPr="00834633" w:rsidRDefault="00881BC8">
      <w:pPr>
        <w:pStyle w:val="Salutation"/>
        <w:rPr>
          <w:sz w:val="20"/>
          <w:szCs w:val="20"/>
          <w:lang w:val="de-CH"/>
        </w:rPr>
      </w:pPr>
      <w:r w:rsidRPr="00834633">
        <w:rPr>
          <w:sz w:val="20"/>
          <w:szCs w:val="20"/>
          <w:lang w:val="de-CH"/>
        </w:rPr>
        <w:t>Dear</w:t>
      </w:r>
      <w:r w:rsidR="00EF0E6F" w:rsidRPr="00834633">
        <w:rPr>
          <w:sz w:val="20"/>
          <w:szCs w:val="20"/>
          <w:lang w:val="de-CH"/>
        </w:rPr>
        <w:t xml:space="preserve"> </w:t>
      </w:r>
      <w:r w:rsidR="005A188F" w:rsidRPr="00834633">
        <w:rPr>
          <w:sz w:val="20"/>
          <w:szCs w:val="20"/>
          <w:lang w:val="de-CH"/>
        </w:rPr>
        <w:t>Daniela</w:t>
      </w:r>
    </w:p>
    <w:p w14:paraId="05222587" w14:textId="40180EBD" w:rsidR="002C35B9" w:rsidRPr="000B2FF1" w:rsidRDefault="00881BC8" w:rsidP="007D0CE9">
      <w:pPr>
        <w:jc w:val="both"/>
        <w:rPr>
          <w:sz w:val="20"/>
          <w:szCs w:val="20"/>
        </w:rPr>
      </w:pPr>
      <w:r w:rsidRPr="00881BC8">
        <w:rPr>
          <w:sz w:val="20"/>
          <w:szCs w:val="20"/>
        </w:rPr>
        <w:t xml:space="preserve">Please find below </w:t>
      </w:r>
      <w:r w:rsidR="00113B71">
        <w:rPr>
          <w:sz w:val="20"/>
          <w:szCs w:val="20"/>
        </w:rPr>
        <w:t>the</w:t>
      </w:r>
      <w:r w:rsidRPr="00881BC8">
        <w:rPr>
          <w:sz w:val="20"/>
          <w:szCs w:val="20"/>
        </w:rPr>
        <w:t xml:space="preserve"> invoice for the</w:t>
      </w:r>
      <w:r w:rsidR="00CC7438">
        <w:rPr>
          <w:sz w:val="20"/>
          <w:szCs w:val="20"/>
        </w:rPr>
        <w:t xml:space="preserve"> </w:t>
      </w:r>
      <w:r w:rsidRPr="00881BC8">
        <w:rPr>
          <w:sz w:val="20"/>
          <w:szCs w:val="20"/>
        </w:rPr>
        <w:t xml:space="preserve">efforts </w:t>
      </w:r>
      <w:r w:rsidR="00A22117">
        <w:rPr>
          <w:sz w:val="20"/>
          <w:szCs w:val="20"/>
        </w:rPr>
        <w:t xml:space="preserve">in </w:t>
      </w:r>
      <w:r w:rsidR="003C78B2">
        <w:rPr>
          <w:sz w:val="20"/>
          <w:szCs w:val="20"/>
        </w:rPr>
        <w:t>[LAST</w:t>
      </w:r>
      <w:r w:rsidR="00B5182E">
        <w:rPr>
          <w:sz w:val="20"/>
          <w:szCs w:val="20"/>
        </w:rPr>
        <w:t>_</w:t>
      </w:r>
      <w:r w:rsidR="003C78B2">
        <w:rPr>
          <w:sz w:val="20"/>
          <w:szCs w:val="20"/>
        </w:rPr>
        <w:t>MONTH]</w:t>
      </w:r>
      <w:r w:rsidR="007C319D" w:rsidRPr="00881BC8">
        <w:rPr>
          <w:sz w:val="20"/>
          <w:szCs w:val="20"/>
        </w:rPr>
        <w:t>:</w:t>
      </w:r>
    </w:p>
    <w:tbl>
      <w:tblPr>
        <w:tblStyle w:val="PlainTable3"/>
        <w:tblW w:w="9654" w:type="dxa"/>
        <w:tblLook w:val="04A0" w:firstRow="1" w:lastRow="0" w:firstColumn="1" w:lastColumn="0" w:noHBand="0" w:noVBand="1"/>
      </w:tblPr>
      <w:tblGrid>
        <w:gridCol w:w="1216"/>
        <w:gridCol w:w="2050"/>
        <w:gridCol w:w="4865"/>
        <w:gridCol w:w="1523"/>
      </w:tblGrid>
      <w:tr w:rsidR="00A47B66" w:rsidRPr="00CC7438" w14:paraId="0AA00C32" w14:textId="77777777" w:rsidTr="005F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6" w:type="dxa"/>
          </w:tcPr>
          <w:p w14:paraId="2A08C051" w14:textId="18C8613E" w:rsidR="00881BC8" w:rsidRPr="00CC7438" w:rsidRDefault="00B5729A" w:rsidP="00514EFF">
            <w:pPr>
              <w:pStyle w:val="Closing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DATE</w:t>
            </w:r>
          </w:p>
        </w:tc>
        <w:tc>
          <w:tcPr>
            <w:tcW w:w="2050" w:type="dxa"/>
          </w:tcPr>
          <w:p w14:paraId="65F8DAAA" w14:textId="5321EC29" w:rsidR="00881BC8" w:rsidRPr="00CC7438" w:rsidRDefault="00881BC8" w:rsidP="00514EFF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topic</w:t>
            </w:r>
          </w:p>
        </w:tc>
        <w:tc>
          <w:tcPr>
            <w:tcW w:w="4865" w:type="dxa"/>
          </w:tcPr>
          <w:p w14:paraId="2CC6AC2F" w14:textId="4F6D07B1" w:rsidR="00881BC8" w:rsidRPr="00CC7438" w:rsidRDefault="00881BC8" w:rsidP="00A47B66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Efforts</w:t>
            </w:r>
          </w:p>
        </w:tc>
        <w:tc>
          <w:tcPr>
            <w:tcW w:w="1523" w:type="dxa"/>
          </w:tcPr>
          <w:p w14:paraId="5CC848DC" w14:textId="146642B0" w:rsidR="00881BC8" w:rsidRPr="00CC7438" w:rsidRDefault="00881BC8" w:rsidP="00E91848">
            <w:pPr>
              <w:pStyle w:val="Clos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hours</w:t>
            </w:r>
          </w:p>
        </w:tc>
      </w:tr>
      <w:tr w:rsidR="000014C2" w:rsidRPr="006C458F" w14:paraId="171C9169" w14:textId="77777777" w:rsidTr="006C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6816E9C3" w14:textId="77777777" w:rsidR="000014C2" w:rsidRPr="006C458F" w:rsidRDefault="000014C2" w:rsidP="00016EA0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5212BD5F" w14:textId="77777777" w:rsidR="000014C2" w:rsidRPr="006C458F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33F7D60E" w14:textId="77777777" w:rsidR="000014C2" w:rsidRPr="006C458F" w:rsidRDefault="000014C2" w:rsidP="00016EA0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45DBAA2E" w14:textId="77777777" w:rsidR="000014C2" w:rsidRPr="006C458F" w:rsidRDefault="000014C2" w:rsidP="00C6303B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6C458F" w:rsidRPr="006C458F" w14:paraId="3A38192A" w14:textId="77777777" w:rsidTr="00F2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743D97AE" w14:textId="77777777" w:rsidR="006C458F" w:rsidRPr="006C458F" w:rsidRDefault="006C458F" w:rsidP="00F2680B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79F0DEC0" w14:textId="77777777" w:rsidR="006C458F" w:rsidRPr="006C458F" w:rsidRDefault="006C458F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289E6536" w14:textId="77777777" w:rsidR="006C458F" w:rsidRPr="006C458F" w:rsidRDefault="006C458F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5F9D8D06" w14:textId="77777777" w:rsidR="006C458F" w:rsidRPr="006C458F" w:rsidRDefault="006C458F" w:rsidP="00C6303B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587D7C6F" w14:textId="77777777" w:rsidR="002C35B9" w:rsidRDefault="002C35B9" w:rsidP="007C319D">
      <w:pPr>
        <w:rPr>
          <w:b/>
          <w:bCs/>
          <w:sz w:val="20"/>
          <w:szCs w:val="20"/>
        </w:rPr>
      </w:pPr>
    </w:p>
    <w:p w14:paraId="281A7E91" w14:textId="3AFD0973" w:rsidR="00166F8F" w:rsidRPr="00C6303B" w:rsidRDefault="001379DF" w:rsidP="00E91848">
      <w:pPr>
        <w:tabs>
          <w:tab w:val="right" w:pos="9639"/>
        </w:tabs>
        <w:rPr>
          <w:sz w:val="20"/>
          <w:szCs w:val="20"/>
        </w:rPr>
      </w:pPr>
      <w:r w:rsidRPr="00C6303B">
        <w:rPr>
          <w:sz w:val="20"/>
          <w:szCs w:val="20"/>
        </w:rPr>
        <w:t>Total efforts for under this invoice (</w:t>
      </w:r>
      <w:r w:rsidR="003C78B2" w:rsidRPr="00C6303B">
        <w:rPr>
          <w:sz w:val="18"/>
          <w:szCs w:val="18"/>
        </w:rPr>
        <w:t>[TOTAL</w:t>
      </w:r>
      <w:r w:rsidR="00D14464" w:rsidRPr="00C6303B">
        <w:rPr>
          <w:sz w:val="18"/>
          <w:szCs w:val="18"/>
        </w:rPr>
        <w:t>_</w:t>
      </w:r>
      <w:r w:rsidR="003C78B2" w:rsidRPr="00C6303B">
        <w:rPr>
          <w:sz w:val="18"/>
          <w:szCs w:val="18"/>
        </w:rPr>
        <w:t>HO</w:t>
      </w:r>
      <w:r w:rsidR="009213F8" w:rsidRPr="00C6303B">
        <w:rPr>
          <w:sz w:val="18"/>
          <w:szCs w:val="18"/>
        </w:rPr>
        <w:t>U</w:t>
      </w:r>
      <w:r w:rsidR="003C78B2" w:rsidRPr="00C6303B">
        <w:rPr>
          <w:sz w:val="18"/>
          <w:szCs w:val="18"/>
        </w:rPr>
        <w:t xml:space="preserve">RS] </w:t>
      </w:r>
      <w:r w:rsidRPr="00C6303B">
        <w:rPr>
          <w:sz w:val="20"/>
          <w:szCs w:val="20"/>
        </w:rPr>
        <w:t xml:space="preserve">hours * </w:t>
      </w:r>
      <w:r w:rsidR="00E91848" w:rsidRPr="00C6303B">
        <w:rPr>
          <w:sz w:val="20"/>
          <w:szCs w:val="20"/>
        </w:rPr>
        <w:t>per hour</w:t>
      </w:r>
      <w:r w:rsidRPr="00C6303B">
        <w:rPr>
          <w:sz w:val="20"/>
          <w:szCs w:val="20"/>
        </w:rPr>
        <w:t xml:space="preserve">): </w:t>
      </w:r>
      <w:r w:rsidRPr="00C6303B">
        <w:rPr>
          <w:sz w:val="20"/>
          <w:szCs w:val="20"/>
        </w:rPr>
        <w:tab/>
      </w:r>
      <w:r w:rsidR="003C78B2" w:rsidRPr="00C6303B">
        <w:rPr>
          <w:sz w:val="20"/>
          <w:szCs w:val="20"/>
        </w:rPr>
        <w:t>[MONEY_NO_VAT]</w:t>
      </w:r>
      <w:r w:rsidR="002C35B9" w:rsidRPr="00C6303B">
        <w:rPr>
          <w:sz w:val="20"/>
          <w:szCs w:val="20"/>
        </w:rPr>
        <w:br/>
      </w:r>
      <w:r w:rsidR="00E91848" w:rsidRPr="00C6303B">
        <w:rPr>
          <w:sz w:val="20"/>
          <w:szCs w:val="20"/>
        </w:rPr>
        <w:t>VAT</w:t>
      </w:r>
      <w:r w:rsidRPr="00C6303B">
        <w:rPr>
          <w:sz w:val="20"/>
          <w:szCs w:val="20"/>
        </w:rPr>
        <w:tab/>
      </w:r>
      <w:r w:rsidR="003C78B2" w:rsidRPr="00C6303B">
        <w:rPr>
          <w:sz w:val="20"/>
          <w:szCs w:val="20"/>
        </w:rPr>
        <w:t>[VAT]</w:t>
      </w:r>
      <w:r w:rsidRPr="00C6303B">
        <w:rPr>
          <w:sz w:val="20"/>
          <w:szCs w:val="20"/>
        </w:rPr>
        <w:br/>
        <w:t>Total to be paid under this invoice:</w:t>
      </w:r>
      <w:r w:rsidRPr="00C6303B">
        <w:rPr>
          <w:sz w:val="20"/>
          <w:szCs w:val="20"/>
        </w:rPr>
        <w:tab/>
      </w:r>
      <w:r w:rsidR="003C78B2" w:rsidRPr="00C6303B">
        <w:rPr>
          <w:sz w:val="20"/>
          <w:szCs w:val="20"/>
        </w:rPr>
        <w:t>[MONEY_TOTAL]</w:t>
      </w:r>
    </w:p>
    <w:p w14:paraId="09197D16" w14:textId="50D693EE" w:rsidR="00E91848" w:rsidRPr="00C6303B" w:rsidRDefault="00E91848" w:rsidP="00E91848">
      <w:pPr>
        <w:rPr>
          <w:sz w:val="20"/>
          <w:szCs w:val="20"/>
        </w:rPr>
      </w:pPr>
      <w:r w:rsidRPr="00C6303B">
        <w:rPr>
          <w:sz w:val="20"/>
          <w:szCs w:val="20"/>
        </w:rPr>
        <w:t xml:space="preserve">Please transfer </w:t>
      </w:r>
      <w:r w:rsidR="003C78B2" w:rsidRPr="00C6303B">
        <w:rPr>
          <w:sz w:val="20"/>
          <w:szCs w:val="20"/>
        </w:rPr>
        <w:t xml:space="preserve">[MONEY_TOTAL] </w:t>
      </w:r>
      <w:r w:rsidRPr="00C6303B">
        <w:rPr>
          <w:sz w:val="20"/>
          <w:szCs w:val="20"/>
        </w:rPr>
        <w:t xml:space="preserve">to the following bank account by at latest </w:t>
      </w:r>
      <w:r w:rsidR="003C78B2" w:rsidRPr="00C6303B">
        <w:rPr>
          <w:sz w:val="20"/>
          <w:szCs w:val="20"/>
        </w:rPr>
        <w:t>[PAY_BY</w:t>
      </w:r>
      <w:r w:rsidR="00C25AB2" w:rsidRPr="00C6303B">
        <w:rPr>
          <w:sz w:val="20"/>
          <w:szCs w:val="20"/>
        </w:rPr>
        <w:t>_DATE</w:t>
      </w:r>
      <w:r w:rsidR="003C78B2" w:rsidRPr="00C6303B">
        <w:rPr>
          <w:sz w:val="20"/>
          <w:szCs w:val="20"/>
        </w:rPr>
        <w:t>]</w:t>
      </w:r>
      <w:r w:rsidRPr="00C6303B">
        <w:rPr>
          <w:sz w:val="20"/>
          <w:szCs w:val="20"/>
        </w:rPr>
        <w:t>:</w:t>
      </w:r>
    </w:p>
    <w:p w14:paraId="31E07DAC" w14:textId="4B50CA61" w:rsidR="00E91848" w:rsidRDefault="00E91848" w:rsidP="00E91848">
      <w:pPr>
        <w:tabs>
          <w:tab w:val="left" w:pos="1985"/>
        </w:tabs>
        <w:rPr>
          <w:sz w:val="20"/>
          <w:szCs w:val="20"/>
        </w:rPr>
      </w:pPr>
      <w:r w:rsidRPr="00A268EC">
        <w:rPr>
          <w:sz w:val="20"/>
          <w:szCs w:val="20"/>
        </w:rPr>
        <w:t xml:space="preserve">Account Owner: </w:t>
      </w:r>
      <w:r w:rsidRPr="00A268EC">
        <w:rPr>
          <w:sz w:val="20"/>
          <w:szCs w:val="20"/>
        </w:rPr>
        <w:tab/>
        <w:t>Compliance Made Simple GmbH</w:t>
      </w:r>
      <w:r w:rsidRPr="00A268EC">
        <w:rPr>
          <w:sz w:val="20"/>
          <w:szCs w:val="20"/>
        </w:rPr>
        <w:br/>
        <w:t xml:space="preserve">Account Address: </w:t>
      </w:r>
      <w:r w:rsidRPr="00A268EC">
        <w:rPr>
          <w:sz w:val="20"/>
          <w:szCs w:val="20"/>
        </w:rPr>
        <w:tab/>
        <w:t>Fronwaldstrasse 128, 8046 Zurich, Switzerland</w:t>
      </w:r>
      <w:r w:rsidRPr="00A268EC">
        <w:rPr>
          <w:sz w:val="20"/>
          <w:szCs w:val="20"/>
        </w:rPr>
        <w:br/>
        <w:t xml:space="preserve">Account number: </w:t>
      </w:r>
      <w:r w:rsidRPr="00A268EC">
        <w:rPr>
          <w:sz w:val="20"/>
          <w:szCs w:val="20"/>
        </w:rPr>
        <w:tab/>
        <w:t>16-355862-8</w:t>
      </w:r>
      <w:r w:rsidRPr="00A268EC">
        <w:rPr>
          <w:sz w:val="20"/>
          <w:szCs w:val="20"/>
        </w:rPr>
        <w:br/>
        <w:t xml:space="preserve">IBAN: </w:t>
      </w:r>
      <w:r w:rsidRPr="00A268EC">
        <w:rPr>
          <w:sz w:val="20"/>
          <w:szCs w:val="20"/>
        </w:rPr>
        <w:tab/>
        <w:t>CH22 0900 0000 1635 5862 8</w:t>
      </w:r>
      <w:r w:rsidRPr="00A268EC">
        <w:rPr>
          <w:sz w:val="20"/>
          <w:szCs w:val="20"/>
        </w:rPr>
        <w:br/>
        <w:t xml:space="preserve">BIC: </w:t>
      </w:r>
      <w:r w:rsidRPr="00A268EC">
        <w:rPr>
          <w:sz w:val="20"/>
          <w:szCs w:val="20"/>
        </w:rPr>
        <w:tab/>
        <w:t>POFICHBEXXX</w:t>
      </w:r>
      <w:r w:rsidRPr="00A268EC">
        <w:rPr>
          <w:sz w:val="20"/>
          <w:szCs w:val="20"/>
        </w:rPr>
        <w:br/>
        <w:t xml:space="preserve">Currency: </w:t>
      </w:r>
      <w:r w:rsidRPr="00A268EC">
        <w:rPr>
          <w:sz w:val="20"/>
          <w:szCs w:val="20"/>
        </w:rPr>
        <w:tab/>
        <w:t>CHF</w:t>
      </w:r>
      <w:r w:rsidRPr="00A268EC">
        <w:rPr>
          <w:sz w:val="20"/>
          <w:szCs w:val="20"/>
        </w:rPr>
        <w:br/>
        <w:t xml:space="preserve">Bank address: </w:t>
      </w:r>
      <w:r w:rsidRPr="00A268EC">
        <w:rPr>
          <w:sz w:val="20"/>
          <w:szCs w:val="20"/>
        </w:rPr>
        <w:tab/>
        <w:t>PostFinance AG, Mingerstrasse 20, Bern, Switzerland</w:t>
      </w:r>
    </w:p>
    <w:p w14:paraId="0C4210AB" w14:textId="77777777" w:rsidR="00E91848" w:rsidRDefault="00E91848" w:rsidP="00E91848">
      <w:pPr>
        <w:tabs>
          <w:tab w:val="left" w:pos="1985"/>
        </w:tabs>
        <w:rPr>
          <w:sz w:val="20"/>
          <w:szCs w:val="20"/>
        </w:rPr>
      </w:pPr>
    </w:p>
    <w:p w14:paraId="51E76598" w14:textId="620F1144" w:rsidR="00BC467A" w:rsidRPr="00881BC8" w:rsidRDefault="00E91848" w:rsidP="00E91848">
      <w:pPr>
        <w:tabs>
          <w:tab w:val="left" w:pos="1985"/>
        </w:tabs>
        <w:rPr>
          <w:sz w:val="20"/>
          <w:szCs w:val="20"/>
        </w:rPr>
      </w:pPr>
      <w:r>
        <w:rPr>
          <w:sz w:val="20"/>
          <w:szCs w:val="20"/>
        </w:rPr>
        <w:t>Thank you for your trust and best regards</w:t>
      </w:r>
      <w:r>
        <w:rPr>
          <w:sz w:val="20"/>
          <w:szCs w:val="20"/>
        </w:rPr>
        <w:br/>
        <w:t>Compliance Made Simple GmbH</w:t>
      </w:r>
    </w:p>
    <w:sectPr w:rsidR="00BC467A" w:rsidRPr="00881BC8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95C4D" w14:textId="77777777" w:rsidR="00563F60" w:rsidRDefault="00563F60">
      <w:pPr>
        <w:spacing w:after="0" w:line="240" w:lineRule="auto"/>
      </w:pPr>
      <w:r>
        <w:separator/>
      </w:r>
    </w:p>
  </w:endnote>
  <w:endnote w:type="continuationSeparator" w:id="0">
    <w:p w14:paraId="569B21B1" w14:textId="77777777" w:rsidR="00563F60" w:rsidRDefault="00563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6E2B6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CA768" w14:textId="77777777" w:rsidR="00563F60" w:rsidRDefault="00563F60">
      <w:pPr>
        <w:spacing w:after="0" w:line="240" w:lineRule="auto"/>
      </w:pPr>
      <w:r>
        <w:separator/>
      </w:r>
    </w:p>
  </w:footnote>
  <w:footnote w:type="continuationSeparator" w:id="0">
    <w:p w14:paraId="0E2793C2" w14:textId="77777777" w:rsidR="00563F60" w:rsidRDefault="00563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B450D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91BDCD" wp14:editId="438173C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26DC97F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" fillcolor="#00b050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" fillcolor="#00b050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BE6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B139A8" wp14:editId="766579A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C8E2651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" fillcolor="#00b050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" fillcolor="#00b05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2065266">
    <w:abstractNumId w:val="9"/>
  </w:num>
  <w:num w:numId="2" w16cid:durableId="736977115">
    <w:abstractNumId w:val="7"/>
  </w:num>
  <w:num w:numId="3" w16cid:durableId="1223297911">
    <w:abstractNumId w:val="6"/>
  </w:num>
  <w:num w:numId="4" w16cid:durableId="2033610698">
    <w:abstractNumId w:val="5"/>
  </w:num>
  <w:num w:numId="5" w16cid:durableId="621109360">
    <w:abstractNumId w:val="4"/>
  </w:num>
  <w:num w:numId="6" w16cid:durableId="200678105">
    <w:abstractNumId w:val="8"/>
  </w:num>
  <w:num w:numId="7" w16cid:durableId="1529562001">
    <w:abstractNumId w:val="3"/>
  </w:num>
  <w:num w:numId="8" w16cid:durableId="1020350138">
    <w:abstractNumId w:val="2"/>
  </w:num>
  <w:num w:numId="9" w16cid:durableId="286856389">
    <w:abstractNumId w:val="1"/>
  </w:num>
  <w:num w:numId="10" w16cid:durableId="141374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6F"/>
    <w:rsid w:val="000014C2"/>
    <w:rsid w:val="00011AAB"/>
    <w:rsid w:val="00016EA0"/>
    <w:rsid w:val="000218C7"/>
    <w:rsid w:val="00040FF5"/>
    <w:rsid w:val="000B2FF1"/>
    <w:rsid w:val="000E0227"/>
    <w:rsid w:val="000F1657"/>
    <w:rsid w:val="000F3B37"/>
    <w:rsid w:val="00113B71"/>
    <w:rsid w:val="001379DF"/>
    <w:rsid w:val="00166F8F"/>
    <w:rsid w:val="001862D8"/>
    <w:rsid w:val="001A2792"/>
    <w:rsid w:val="001D448D"/>
    <w:rsid w:val="001D71BD"/>
    <w:rsid w:val="00215239"/>
    <w:rsid w:val="00220488"/>
    <w:rsid w:val="00221A6B"/>
    <w:rsid w:val="00231ACE"/>
    <w:rsid w:val="00251664"/>
    <w:rsid w:val="00293022"/>
    <w:rsid w:val="002C35B9"/>
    <w:rsid w:val="002E7A77"/>
    <w:rsid w:val="003179EA"/>
    <w:rsid w:val="00343EB6"/>
    <w:rsid w:val="00347468"/>
    <w:rsid w:val="00355400"/>
    <w:rsid w:val="0035740B"/>
    <w:rsid w:val="003666E8"/>
    <w:rsid w:val="00367BCE"/>
    <w:rsid w:val="003C78B2"/>
    <w:rsid w:val="003D349C"/>
    <w:rsid w:val="003F5321"/>
    <w:rsid w:val="0042094D"/>
    <w:rsid w:val="00460B4B"/>
    <w:rsid w:val="0048751C"/>
    <w:rsid w:val="00495435"/>
    <w:rsid w:val="004D3D47"/>
    <w:rsid w:val="00501646"/>
    <w:rsid w:val="00505960"/>
    <w:rsid w:val="00524427"/>
    <w:rsid w:val="00563F60"/>
    <w:rsid w:val="005770E4"/>
    <w:rsid w:val="00577AAE"/>
    <w:rsid w:val="005A188F"/>
    <w:rsid w:val="005B2E39"/>
    <w:rsid w:val="005C63F6"/>
    <w:rsid w:val="005D5580"/>
    <w:rsid w:val="005F38EE"/>
    <w:rsid w:val="00671CEE"/>
    <w:rsid w:val="00684347"/>
    <w:rsid w:val="00696D77"/>
    <w:rsid w:val="006B0056"/>
    <w:rsid w:val="006B5A9D"/>
    <w:rsid w:val="006C458F"/>
    <w:rsid w:val="006F255F"/>
    <w:rsid w:val="006F43CD"/>
    <w:rsid w:val="007005D7"/>
    <w:rsid w:val="007305E9"/>
    <w:rsid w:val="00751241"/>
    <w:rsid w:val="00775AFB"/>
    <w:rsid w:val="007A6BBA"/>
    <w:rsid w:val="007B1A9B"/>
    <w:rsid w:val="007C319D"/>
    <w:rsid w:val="007D0CE9"/>
    <w:rsid w:val="00823BE8"/>
    <w:rsid w:val="00834633"/>
    <w:rsid w:val="00844DDE"/>
    <w:rsid w:val="00864182"/>
    <w:rsid w:val="00881BC8"/>
    <w:rsid w:val="008845B7"/>
    <w:rsid w:val="00891C6D"/>
    <w:rsid w:val="008B35C3"/>
    <w:rsid w:val="008C1E12"/>
    <w:rsid w:val="00905616"/>
    <w:rsid w:val="00912720"/>
    <w:rsid w:val="009213F8"/>
    <w:rsid w:val="00931CCB"/>
    <w:rsid w:val="0094218F"/>
    <w:rsid w:val="00944BFC"/>
    <w:rsid w:val="009566B3"/>
    <w:rsid w:val="00997DE8"/>
    <w:rsid w:val="009B3A38"/>
    <w:rsid w:val="009D048C"/>
    <w:rsid w:val="009E676E"/>
    <w:rsid w:val="00A03180"/>
    <w:rsid w:val="00A22117"/>
    <w:rsid w:val="00A426AE"/>
    <w:rsid w:val="00A455B2"/>
    <w:rsid w:val="00A47B66"/>
    <w:rsid w:val="00A74758"/>
    <w:rsid w:val="00AA77E8"/>
    <w:rsid w:val="00AB2598"/>
    <w:rsid w:val="00AC6117"/>
    <w:rsid w:val="00AC7767"/>
    <w:rsid w:val="00B146AB"/>
    <w:rsid w:val="00B5182E"/>
    <w:rsid w:val="00B53701"/>
    <w:rsid w:val="00B5729A"/>
    <w:rsid w:val="00B73C89"/>
    <w:rsid w:val="00BA5139"/>
    <w:rsid w:val="00BB4987"/>
    <w:rsid w:val="00BC467A"/>
    <w:rsid w:val="00BE1985"/>
    <w:rsid w:val="00BE3CF1"/>
    <w:rsid w:val="00C25AB2"/>
    <w:rsid w:val="00C35015"/>
    <w:rsid w:val="00C6303B"/>
    <w:rsid w:val="00C817B4"/>
    <w:rsid w:val="00CC7438"/>
    <w:rsid w:val="00CD1E66"/>
    <w:rsid w:val="00D14464"/>
    <w:rsid w:val="00D348DF"/>
    <w:rsid w:val="00D50B60"/>
    <w:rsid w:val="00D5522A"/>
    <w:rsid w:val="00D564BF"/>
    <w:rsid w:val="00D74780"/>
    <w:rsid w:val="00D86233"/>
    <w:rsid w:val="00DC0AA1"/>
    <w:rsid w:val="00DC42E9"/>
    <w:rsid w:val="00DE2EF2"/>
    <w:rsid w:val="00E10B2B"/>
    <w:rsid w:val="00E12A45"/>
    <w:rsid w:val="00E341B8"/>
    <w:rsid w:val="00E346D5"/>
    <w:rsid w:val="00E52129"/>
    <w:rsid w:val="00E5559C"/>
    <w:rsid w:val="00E63340"/>
    <w:rsid w:val="00E8615C"/>
    <w:rsid w:val="00E91848"/>
    <w:rsid w:val="00EF0E6F"/>
    <w:rsid w:val="00F41F54"/>
    <w:rsid w:val="00F634E2"/>
    <w:rsid w:val="00F72272"/>
    <w:rsid w:val="00F72987"/>
    <w:rsid w:val="00F73323"/>
    <w:rsid w:val="00F762C7"/>
    <w:rsid w:val="00F86C24"/>
    <w:rsid w:val="00F90354"/>
    <w:rsid w:val="00FD3CD7"/>
    <w:rsid w:val="00FF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7A2F6"/>
  <w15:chartTrackingRefBased/>
  <w15:docId w15:val="{95251706-D960-3F42-AB66-F4DCB173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table" w:styleId="TableGrid">
    <w:name w:val="Table Grid"/>
    <w:basedOn w:val="TableNormal"/>
    <w:uiPriority w:val="39"/>
    <w:rsid w:val="007C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31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30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av/Library/Containers/com.microsoft.Word/Data/Library/Application%20Support/Microsoft/Office/16.0/DTS/en-US%7bC2285EF3-C6CB-4E4E-808B-6E761E2E4A2B%7d/%7b7B0E6031-C9BE-8044-909B-0B84213ABB9D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991503219AF249B2232A2C9796D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F5711-DC4B-8A40-9229-0F4EA7A93591}"/>
      </w:docPartPr>
      <w:docPartBody>
        <w:p w:rsidR="00942CC6" w:rsidRDefault="00D64B19" w:rsidP="00D64B19">
          <w:pPr>
            <w:pStyle w:val="98991503219AF249B2232A2C9796D04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F"/>
    <w:rsid w:val="000118C8"/>
    <w:rsid w:val="00017E40"/>
    <w:rsid w:val="000218C7"/>
    <w:rsid w:val="000D7405"/>
    <w:rsid w:val="000F1045"/>
    <w:rsid w:val="000F1657"/>
    <w:rsid w:val="001058D6"/>
    <w:rsid w:val="00152D3E"/>
    <w:rsid w:val="00161044"/>
    <w:rsid w:val="001A2792"/>
    <w:rsid w:val="0021039C"/>
    <w:rsid w:val="00282A98"/>
    <w:rsid w:val="002B3948"/>
    <w:rsid w:val="002F792C"/>
    <w:rsid w:val="00302712"/>
    <w:rsid w:val="003B703C"/>
    <w:rsid w:val="00505960"/>
    <w:rsid w:val="0059671F"/>
    <w:rsid w:val="005C63F6"/>
    <w:rsid w:val="005D5580"/>
    <w:rsid w:val="0060644D"/>
    <w:rsid w:val="007148E5"/>
    <w:rsid w:val="0073261F"/>
    <w:rsid w:val="00792134"/>
    <w:rsid w:val="007B1A9B"/>
    <w:rsid w:val="00825FA0"/>
    <w:rsid w:val="0086199E"/>
    <w:rsid w:val="00864182"/>
    <w:rsid w:val="0089685D"/>
    <w:rsid w:val="008B5947"/>
    <w:rsid w:val="00931C31"/>
    <w:rsid w:val="0094218F"/>
    <w:rsid w:val="00942C46"/>
    <w:rsid w:val="00942CC6"/>
    <w:rsid w:val="00944BFC"/>
    <w:rsid w:val="009566B3"/>
    <w:rsid w:val="00957F87"/>
    <w:rsid w:val="00976970"/>
    <w:rsid w:val="009A549F"/>
    <w:rsid w:val="00A22905"/>
    <w:rsid w:val="00A578F4"/>
    <w:rsid w:val="00B2632F"/>
    <w:rsid w:val="00B8654F"/>
    <w:rsid w:val="00BA5640"/>
    <w:rsid w:val="00BF21F9"/>
    <w:rsid w:val="00C3334D"/>
    <w:rsid w:val="00C35015"/>
    <w:rsid w:val="00C817B4"/>
    <w:rsid w:val="00C826B8"/>
    <w:rsid w:val="00CA6660"/>
    <w:rsid w:val="00CB5DA5"/>
    <w:rsid w:val="00D01B48"/>
    <w:rsid w:val="00D64B19"/>
    <w:rsid w:val="00D73ECF"/>
    <w:rsid w:val="00E0609F"/>
    <w:rsid w:val="00E46304"/>
    <w:rsid w:val="00F90354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991503219AF249B2232A2C9796D047">
    <w:name w:val="98991503219AF249B2232A2C9796D047"/>
    <w:rsid w:val="00D64B1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{7B0E6031-C9BE-8044-909B-0B84213ABB9D}tf10002080.dotx</Template>
  <TotalTime>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COMPLIANCE MADE SIMPLE GMBH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Vasilenko</dc:creator>
  <cp:keywords>Beat Hiss</cp:keywords>
  <dc:description/>
  <cp:lastModifiedBy>Ilya Vasilenko</cp:lastModifiedBy>
  <cp:revision>14</cp:revision>
  <cp:lastPrinted>2024-09-25T18:46:00Z</cp:lastPrinted>
  <dcterms:created xsi:type="dcterms:W3CDTF">2025-03-08T10:35:00Z</dcterms:created>
  <dcterms:modified xsi:type="dcterms:W3CDTF">2025-09-06T19:03:00Z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