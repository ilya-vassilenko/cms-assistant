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98991503219AF249B2232A2C9796D04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16591BF4" w14:textId="0FB59BE0" w:rsidR="00E91848" w:rsidRPr="00817CC4" w:rsidRDefault="00CC7438" w:rsidP="00E91848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3920A92" w14:textId="77777777" w:rsidR="00E91848" w:rsidRPr="00A268EC" w:rsidRDefault="00E91848" w:rsidP="00E91848">
      <w:pPr>
        <w:pStyle w:val="SenderContactInfo"/>
        <w:outlineLvl w:val="0"/>
        <w:rPr>
          <w:sz w:val="20"/>
          <w:szCs w:val="20"/>
          <w:lang w:val="de-CH"/>
        </w:rPr>
      </w:pPr>
      <w:r w:rsidRPr="00A268EC">
        <w:rPr>
          <w:sz w:val="20"/>
          <w:szCs w:val="20"/>
          <w:lang w:val="de-CH"/>
        </w:rPr>
        <w:t>Fronwaldstrasse 128, 8056 Zurich, Switzerland | +41764044326 | ilya@compliance-made-simple.ch</w:t>
      </w:r>
    </w:p>
    <w:p w14:paraId="78C27A72" w14:textId="77777777" w:rsidR="0094190D" w:rsidRPr="00817CC4" w:rsidRDefault="0094190D" w:rsidP="0094190D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368ED21E" w14:textId="1AFD9C03" w:rsidR="005508B7" w:rsidRPr="005508B7" w:rsidRDefault="005508B7" w:rsidP="005508B7">
      <w:pPr>
        <w:pStyle w:val="RecipientContactInfo"/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Christoph Luchsinger</w:t>
      </w:r>
      <w:r>
        <w:rPr>
          <w:sz w:val="20"/>
          <w:szCs w:val="20"/>
          <w:lang w:val="de-CH"/>
        </w:rPr>
        <w:br/>
      </w:r>
      <w:r w:rsidRPr="005508B7">
        <w:rPr>
          <w:sz w:val="20"/>
          <w:szCs w:val="20"/>
          <w:lang w:val="de-CH"/>
        </w:rPr>
        <w:t>acad.jobs AG</w:t>
      </w:r>
      <w:r>
        <w:rPr>
          <w:sz w:val="20"/>
          <w:szCs w:val="20"/>
          <w:lang w:val="de-CH"/>
        </w:rPr>
        <w:br/>
      </w:r>
      <w:r w:rsidRPr="005508B7">
        <w:rPr>
          <w:sz w:val="20"/>
          <w:szCs w:val="20"/>
          <w:lang w:val="de-CH"/>
        </w:rPr>
        <w:t>Dangelstrasse 6</w:t>
      </w:r>
      <w:r>
        <w:rPr>
          <w:sz w:val="20"/>
          <w:szCs w:val="20"/>
          <w:lang w:val="de-CH"/>
        </w:rPr>
        <w:br/>
      </w:r>
      <w:r w:rsidRPr="005508B7">
        <w:rPr>
          <w:sz w:val="20"/>
          <w:szCs w:val="20"/>
          <w:lang w:val="de-CH"/>
        </w:rPr>
        <w:t xml:space="preserve">8038 Zurich </w:t>
      </w:r>
    </w:p>
    <w:p w14:paraId="540F119C" w14:textId="10CAC28F" w:rsidR="0094190D" w:rsidRPr="0094190D" w:rsidRDefault="0094190D" w:rsidP="0094190D">
      <w:pPr>
        <w:pStyle w:val="Salutation"/>
        <w:rPr>
          <w:sz w:val="20"/>
          <w:szCs w:val="20"/>
        </w:rPr>
      </w:pPr>
      <w:r w:rsidRPr="0094190D">
        <w:rPr>
          <w:sz w:val="20"/>
          <w:szCs w:val="20"/>
        </w:rPr>
        <w:t xml:space="preserve">Dear </w:t>
      </w:r>
      <w:r w:rsidR="00837AD2">
        <w:rPr>
          <w:sz w:val="20"/>
          <w:szCs w:val="20"/>
        </w:rPr>
        <w:t>Christoph</w:t>
      </w:r>
    </w:p>
    <w:p w14:paraId="05222587" w14:textId="1B41C2EE" w:rsidR="002C35B9" w:rsidRPr="00D17746" w:rsidRDefault="0094190D" w:rsidP="007D0CE9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>
        <w:rPr>
          <w:sz w:val="20"/>
          <w:szCs w:val="20"/>
        </w:rPr>
        <w:t>in [LAST_MONTH]</w:t>
      </w:r>
      <w:r w:rsidRPr="00881BC8">
        <w:rPr>
          <w:sz w:val="20"/>
          <w:szCs w:val="20"/>
        </w:rPr>
        <w:t>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94190D" w:rsidRPr="00CC7438" w14:paraId="4AE01F2B" w14:textId="77777777" w:rsidTr="00F2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3E18E80D" w14:textId="77777777" w:rsidR="0094190D" w:rsidRPr="00CC7438" w:rsidRDefault="0094190D" w:rsidP="00F2680B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5C8B135D" w14:textId="77777777" w:rsidR="0094190D" w:rsidRPr="00CC7438" w:rsidRDefault="0094190D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5E72AC0D" w14:textId="77777777" w:rsidR="0094190D" w:rsidRPr="00CC7438" w:rsidRDefault="0094190D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703F63AF" w14:textId="77777777" w:rsidR="0094190D" w:rsidRPr="00CC7438" w:rsidRDefault="0094190D" w:rsidP="00F2680B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94190D" w:rsidRPr="006C458F" w14:paraId="0B1DD63A" w14:textId="77777777" w:rsidTr="00F2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1318925C" w14:textId="77777777" w:rsidR="0094190D" w:rsidRPr="006C458F" w:rsidRDefault="0094190D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30B38FD1" w14:textId="77777777" w:rsidR="0094190D" w:rsidRPr="006C458F" w:rsidRDefault="0094190D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73A107D5" w14:textId="77777777" w:rsidR="0094190D" w:rsidRPr="006C458F" w:rsidRDefault="0094190D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03B67E74" w14:textId="77777777" w:rsidR="0094190D" w:rsidRPr="006C458F" w:rsidRDefault="0094190D" w:rsidP="00F2680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94190D" w:rsidRPr="006C458F" w14:paraId="1BE97D04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12B01763" w14:textId="77777777" w:rsidR="0094190D" w:rsidRPr="006C458F" w:rsidRDefault="0094190D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087DD9CE" w14:textId="77777777" w:rsidR="0094190D" w:rsidRPr="006C458F" w:rsidRDefault="0094190D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5F196716" w14:textId="77777777" w:rsidR="0094190D" w:rsidRPr="006C458F" w:rsidRDefault="0094190D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6C949A1F" w14:textId="77777777" w:rsidR="0094190D" w:rsidRPr="006C458F" w:rsidRDefault="0094190D" w:rsidP="00F2680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0D7E73E3" w14:textId="2D3169F1" w:rsidR="00E7012F" w:rsidRDefault="00E7012F" w:rsidP="005508B7">
      <w:pPr>
        <w:rPr>
          <w:b/>
          <w:bCs/>
          <w:sz w:val="20"/>
          <w:szCs w:val="20"/>
        </w:rPr>
      </w:pPr>
    </w:p>
    <w:p w14:paraId="4C1DE8D9" w14:textId="2BD4B31E" w:rsidR="0094190D" w:rsidRPr="00C6303B" w:rsidRDefault="0094190D" w:rsidP="0094190D">
      <w:pPr>
        <w:tabs>
          <w:tab w:val="right" w:pos="9639"/>
        </w:tabs>
        <w:rPr>
          <w:sz w:val="20"/>
          <w:szCs w:val="20"/>
        </w:rPr>
      </w:pPr>
      <w:r w:rsidRPr="00C6303B">
        <w:rPr>
          <w:sz w:val="20"/>
          <w:szCs w:val="20"/>
        </w:rPr>
        <w:t>Total efforts for under this invoice (</w:t>
      </w:r>
      <w:r w:rsidRPr="00C6303B">
        <w:rPr>
          <w:sz w:val="18"/>
          <w:szCs w:val="18"/>
        </w:rPr>
        <w:t xml:space="preserve">[TOTAL_HOURS] </w:t>
      </w:r>
      <w:r w:rsidRPr="00C6303B">
        <w:rPr>
          <w:sz w:val="20"/>
          <w:szCs w:val="20"/>
        </w:rPr>
        <w:t xml:space="preserve">hours * </w:t>
      </w:r>
      <w:r w:rsidR="006139FF">
        <w:rPr>
          <w:sz w:val="20"/>
          <w:szCs w:val="20"/>
        </w:rPr>
        <w:t>[RATE]</w:t>
      </w:r>
      <w:r w:rsidRPr="00C6303B">
        <w:rPr>
          <w:sz w:val="20"/>
          <w:szCs w:val="20"/>
        </w:rPr>
        <w:t xml:space="preserve"> per hour): </w:t>
      </w:r>
      <w:r w:rsidRPr="00C6303B">
        <w:rPr>
          <w:sz w:val="20"/>
          <w:szCs w:val="20"/>
        </w:rPr>
        <w:tab/>
        <w:t>[MONEY_NO_VAT]</w:t>
      </w:r>
      <w:r w:rsidRPr="00C6303B">
        <w:rPr>
          <w:sz w:val="20"/>
          <w:szCs w:val="20"/>
        </w:rPr>
        <w:br/>
        <w:t>VAT</w:t>
      </w:r>
      <w:r w:rsidRPr="00C6303B">
        <w:rPr>
          <w:sz w:val="20"/>
          <w:szCs w:val="20"/>
        </w:rPr>
        <w:tab/>
        <w:t>[VAT]</w:t>
      </w:r>
      <w:r w:rsidRPr="00C6303B">
        <w:rPr>
          <w:sz w:val="20"/>
          <w:szCs w:val="20"/>
        </w:rPr>
        <w:br/>
        <w:t>Total to be paid under this invoice:</w:t>
      </w:r>
      <w:r w:rsidRPr="00C6303B">
        <w:rPr>
          <w:sz w:val="20"/>
          <w:szCs w:val="20"/>
        </w:rPr>
        <w:tab/>
        <w:t>[MONEY_TOTAL]</w:t>
      </w:r>
    </w:p>
    <w:p w14:paraId="327ABB0D" w14:textId="77777777" w:rsidR="0094190D" w:rsidRPr="00C6303B" w:rsidRDefault="0094190D" w:rsidP="0094190D">
      <w:pPr>
        <w:rPr>
          <w:sz w:val="20"/>
          <w:szCs w:val="20"/>
        </w:rPr>
      </w:pPr>
      <w:r w:rsidRPr="00C6303B">
        <w:rPr>
          <w:sz w:val="20"/>
          <w:szCs w:val="20"/>
        </w:rPr>
        <w:t>Please transfer [MONEY_TOTAL] to the following bank account by at latest [PAY_BY_DATE]:</w:t>
      </w:r>
    </w:p>
    <w:p w14:paraId="31E07DAC" w14:textId="4B50CA61" w:rsidR="00E91848" w:rsidRDefault="00E91848" w:rsidP="00E91848">
      <w:pPr>
        <w:tabs>
          <w:tab w:val="left" w:pos="1985"/>
        </w:tabs>
        <w:rPr>
          <w:sz w:val="20"/>
          <w:szCs w:val="20"/>
        </w:rPr>
      </w:pPr>
      <w:r w:rsidRPr="00A268EC">
        <w:rPr>
          <w:sz w:val="20"/>
          <w:szCs w:val="20"/>
        </w:rPr>
        <w:t xml:space="preserve">Account Owner: </w:t>
      </w:r>
      <w:r w:rsidRPr="00A268EC">
        <w:rPr>
          <w:sz w:val="20"/>
          <w:szCs w:val="20"/>
        </w:rPr>
        <w:tab/>
        <w:t>Compliance Made Simple GmbH</w:t>
      </w:r>
      <w:r w:rsidRPr="00A268EC">
        <w:rPr>
          <w:sz w:val="20"/>
          <w:szCs w:val="20"/>
        </w:rPr>
        <w:br/>
        <w:t xml:space="preserve">Account Address: </w:t>
      </w:r>
      <w:r w:rsidRPr="00A268EC">
        <w:rPr>
          <w:sz w:val="20"/>
          <w:szCs w:val="20"/>
        </w:rPr>
        <w:tab/>
        <w:t>Fronwaldstrasse 128, 8046 Zurich, Switzerland</w:t>
      </w:r>
      <w:r w:rsidRPr="00A268EC">
        <w:rPr>
          <w:sz w:val="20"/>
          <w:szCs w:val="20"/>
        </w:rPr>
        <w:br/>
        <w:t xml:space="preserve">Account number: </w:t>
      </w:r>
      <w:r w:rsidRPr="00A268EC">
        <w:rPr>
          <w:sz w:val="20"/>
          <w:szCs w:val="20"/>
        </w:rPr>
        <w:tab/>
        <w:t>16-355862-8</w:t>
      </w:r>
      <w:r w:rsidRPr="00A268EC">
        <w:rPr>
          <w:sz w:val="20"/>
          <w:szCs w:val="20"/>
        </w:rPr>
        <w:br/>
        <w:t xml:space="preserve">IBAN: </w:t>
      </w:r>
      <w:r w:rsidRPr="00A268EC">
        <w:rPr>
          <w:sz w:val="20"/>
          <w:szCs w:val="20"/>
        </w:rPr>
        <w:tab/>
        <w:t>CH22 0900 0000 1635 5862 8</w:t>
      </w:r>
      <w:r w:rsidRPr="00A268EC">
        <w:rPr>
          <w:sz w:val="20"/>
          <w:szCs w:val="20"/>
        </w:rPr>
        <w:br/>
        <w:t xml:space="preserve">BIC: </w:t>
      </w:r>
      <w:r w:rsidRPr="00A268EC">
        <w:rPr>
          <w:sz w:val="20"/>
          <w:szCs w:val="20"/>
        </w:rPr>
        <w:tab/>
        <w:t>POFICHBEXXX</w:t>
      </w:r>
      <w:r w:rsidRPr="00A268EC">
        <w:rPr>
          <w:sz w:val="20"/>
          <w:szCs w:val="20"/>
        </w:rPr>
        <w:br/>
        <w:t xml:space="preserve">Currency: </w:t>
      </w:r>
      <w:r w:rsidRPr="00A268EC">
        <w:rPr>
          <w:sz w:val="20"/>
          <w:szCs w:val="20"/>
        </w:rPr>
        <w:tab/>
        <w:t>CHF</w:t>
      </w:r>
      <w:r w:rsidRPr="00A268EC">
        <w:rPr>
          <w:sz w:val="20"/>
          <w:szCs w:val="20"/>
        </w:rPr>
        <w:br/>
        <w:t xml:space="preserve">Bank address: </w:t>
      </w:r>
      <w:r w:rsidRPr="00A268EC">
        <w:rPr>
          <w:sz w:val="20"/>
          <w:szCs w:val="20"/>
        </w:rPr>
        <w:tab/>
        <w:t>PostFinance AG, Mingerstrasse 20, Bern, Switzerland</w:t>
      </w:r>
    </w:p>
    <w:p w14:paraId="0C4210AB" w14:textId="77777777" w:rsidR="00E91848" w:rsidRDefault="00E91848" w:rsidP="00E91848">
      <w:pPr>
        <w:tabs>
          <w:tab w:val="left" w:pos="1985"/>
        </w:tabs>
        <w:rPr>
          <w:sz w:val="20"/>
          <w:szCs w:val="20"/>
        </w:rPr>
      </w:pPr>
    </w:p>
    <w:p w14:paraId="51E76598" w14:textId="620F1144" w:rsidR="00BC467A" w:rsidRPr="00881BC8" w:rsidRDefault="00E91848" w:rsidP="00E91848">
      <w:pPr>
        <w:tabs>
          <w:tab w:val="left" w:pos="1985"/>
        </w:tabs>
        <w:rPr>
          <w:sz w:val="20"/>
          <w:szCs w:val="20"/>
        </w:rPr>
      </w:pPr>
      <w:r>
        <w:rPr>
          <w:sz w:val="20"/>
          <w:szCs w:val="20"/>
        </w:rPr>
        <w:t>Thank you for your trust and best regards</w:t>
      </w:r>
      <w:r>
        <w:rPr>
          <w:sz w:val="20"/>
          <w:szCs w:val="20"/>
        </w:rPr>
        <w:br/>
        <w:t>Compliance Made Simple GmbH</w:t>
      </w:r>
    </w:p>
    <w:sectPr w:rsidR="00BC467A" w:rsidRPr="00881BC8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846A6" w14:textId="77777777" w:rsidR="00B32A6E" w:rsidRDefault="00B32A6E">
      <w:pPr>
        <w:spacing w:after="0" w:line="240" w:lineRule="auto"/>
      </w:pPr>
      <w:r>
        <w:separator/>
      </w:r>
    </w:p>
  </w:endnote>
  <w:endnote w:type="continuationSeparator" w:id="0">
    <w:p w14:paraId="4813A8F0" w14:textId="77777777" w:rsidR="00B32A6E" w:rsidRDefault="00B3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6CEFC" w14:textId="77777777" w:rsidR="00B32A6E" w:rsidRDefault="00B32A6E">
      <w:pPr>
        <w:spacing w:after="0" w:line="240" w:lineRule="auto"/>
      </w:pPr>
      <w:r>
        <w:separator/>
      </w:r>
    </w:p>
  </w:footnote>
  <w:footnote w:type="continuationSeparator" w:id="0">
    <w:p w14:paraId="55FFEC3D" w14:textId="77777777" w:rsidR="00B32A6E" w:rsidRDefault="00B3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438173C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26DC97F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766579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8E2651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014C2"/>
    <w:rsid w:val="00016EA0"/>
    <w:rsid w:val="000218C7"/>
    <w:rsid w:val="00040FF5"/>
    <w:rsid w:val="000D5A75"/>
    <w:rsid w:val="000E0227"/>
    <w:rsid w:val="000F1657"/>
    <w:rsid w:val="000F3B37"/>
    <w:rsid w:val="00113B71"/>
    <w:rsid w:val="001379DF"/>
    <w:rsid w:val="00166F8F"/>
    <w:rsid w:val="001862D8"/>
    <w:rsid w:val="00193F10"/>
    <w:rsid w:val="00197137"/>
    <w:rsid w:val="001A2792"/>
    <w:rsid w:val="001B74DE"/>
    <w:rsid w:val="001D448D"/>
    <w:rsid w:val="001D71BD"/>
    <w:rsid w:val="00215239"/>
    <w:rsid w:val="00220488"/>
    <w:rsid w:val="00221A6B"/>
    <w:rsid w:val="00231ACE"/>
    <w:rsid w:val="00244435"/>
    <w:rsid w:val="00251664"/>
    <w:rsid w:val="00293022"/>
    <w:rsid w:val="002C35B9"/>
    <w:rsid w:val="002D4442"/>
    <w:rsid w:val="002E186A"/>
    <w:rsid w:val="002E7A77"/>
    <w:rsid w:val="00343EB6"/>
    <w:rsid w:val="00355400"/>
    <w:rsid w:val="0035740B"/>
    <w:rsid w:val="003666E8"/>
    <w:rsid w:val="003D0DE8"/>
    <w:rsid w:val="003D349C"/>
    <w:rsid w:val="003F3FD5"/>
    <w:rsid w:val="003F5321"/>
    <w:rsid w:val="00407A7E"/>
    <w:rsid w:val="0042094D"/>
    <w:rsid w:val="00460B4B"/>
    <w:rsid w:val="0048751C"/>
    <w:rsid w:val="00495435"/>
    <w:rsid w:val="004D3D47"/>
    <w:rsid w:val="00501646"/>
    <w:rsid w:val="00505960"/>
    <w:rsid w:val="00524427"/>
    <w:rsid w:val="005508B7"/>
    <w:rsid w:val="005770E4"/>
    <w:rsid w:val="00577AAE"/>
    <w:rsid w:val="005A188F"/>
    <w:rsid w:val="005B2E39"/>
    <w:rsid w:val="005C63F6"/>
    <w:rsid w:val="005D5580"/>
    <w:rsid w:val="006025E2"/>
    <w:rsid w:val="006139FF"/>
    <w:rsid w:val="00671CEE"/>
    <w:rsid w:val="00684347"/>
    <w:rsid w:val="00696D77"/>
    <w:rsid w:val="006B0056"/>
    <w:rsid w:val="006B5A9D"/>
    <w:rsid w:val="006F255F"/>
    <w:rsid w:val="007005D7"/>
    <w:rsid w:val="00727596"/>
    <w:rsid w:val="007305E9"/>
    <w:rsid w:val="00751241"/>
    <w:rsid w:val="00775AFB"/>
    <w:rsid w:val="0078580A"/>
    <w:rsid w:val="007B1A9B"/>
    <w:rsid w:val="007C319D"/>
    <w:rsid w:val="007D0CE9"/>
    <w:rsid w:val="00823BE8"/>
    <w:rsid w:val="00834633"/>
    <w:rsid w:val="00837AD2"/>
    <w:rsid w:val="00844DDE"/>
    <w:rsid w:val="00864182"/>
    <w:rsid w:val="00881BC8"/>
    <w:rsid w:val="008845B7"/>
    <w:rsid w:val="00891C6D"/>
    <w:rsid w:val="008A5939"/>
    <w:rsid w:val="008B35C3"/>
    <w:rsid w:val="008B7DC6"/>
    <w:rsid w:val="008C1E12"/>
    <w:rsid w:val="008D444F"/>
    <w:rsid w:val="00905616"/>
    <w:rsid w:val="00912720"/>
    <w:rsid w:val="00925327"/>
    <w:rsid w:val="0094190D"/>
    <w:rsid w:val="0094218F"/>
    <w:rsid w:val="00944BFC"/>
    <w:rsid w:val="009566B3"/>
    <w:rsid w:val="00997DE8"/>
    <w:rsid w:val="009B3A38"/>
    <w:rsid w:val="009D048C"/>
    <w:rsid w:val="009E676E"/>
    <w:rsid w:val="00A03180"/>
    <w:rsid w:val="00A1353A"/>
    <w:rsid w:val="00A22117"/>
    <w:rsid w:val="00A426AE"/>
    <w:rsid w:val="00A44222"/>
    <w:rsid w:val="00A47B66"/>
    <w:rsid w:val="00A74758"/>
    <w:rsid w:val="00A964C7"/>
    <w:rsid w:val="00AA77E8"/>
    <w:rsid w:val="00AB2598"/>
    <w:rsid w:val="00AC6117"/>
    <w:rsid w:val="00AC7767"/>
    <w:rsid w:val="00B146AB"/>
    <w:rsid w:val="00B21381"/>
    <w:rsid w:val="00B32A6E"/>
    <w:rsid w:val="00B53701"/>
    <w:rsid w:val="00B5729A"/>
    <w:rsid w:val="00B73C89"/>
    <w:rsid w:val="00B746E6"/>
    <w:rsid w:val="00BA5139"/>
    <w:rsid w:val="00BC467A"/>
    <w:rsid w:val="00BE1985"/>
    <w:rsid w:val="00BE3CF1"/>
    <w:rsid w:val="00C119B9"/>
    <w:rsid w:val="00C35015"/>
    <w:rsid w:val="00C817B4"/>
    <w:rsid w:val="00C96DDF"/>
    <w:rsid w:val="00CC7438"/>
    <w:rsid w:val="00CD1E66"/>
    <w:rsid w:val="00D17746"/>
    <w:rsid w:val="00D348DF"/>
    <w:rsid w:val="00D50B60"/>
    <w:rsid w:val="00D54BBA"/>
    <w:rsid w:val="00D5522A"/>
    <w:rsid w:val="00D564BF"/>
    <w:rsid w:val="00D86233"/>
    <w:rsid w:val="00DC42E9"/>
    <w:rsid w:val="00DE2EF2"/>
    <w:rsid w:val="00E10B2B"/>
    <w:rsid w:val="00E12A45"/>
    <w:rsid w:val="00E341B8"/>
    <w:rsid w:val="00E346D5"/>
    <w:rsid w:val="00E52129"/>
    <w:rsid w:val="00E5559C"/>
    <w:rsid w:val="00E63340"/>
    <w:rsid w:val="00E7012F"/>
    <w:rsid w:val="00E8615C"/>
    <w:rsid w:val="00E91848"/>
    <w:rsid w:val="00EC314D"/>
    <w:rsid w:val="00EF0E6F"/>
    <w:rsid w:val="00EF6C60"/>
    <w:rsid w:val="00F1704B"/>
    <w:rsid w:val="00F41F54"/>
    <w:rsid w:val="00F51AFE"/>
    <w:rsid w:val="00F634E2"/>
    <w:rsid w:val="00F72272"/>
    <w:rsid w:val="00F72987"/>
    <w:rsid w:val="00F73323"/>
    <w:rsid w:val="00F762C7"/>
    <w:rsid w:val="00F86C24"/>
    <w:rsid w:val="00F90354"/>
    <w:rsid w:val="00F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991503219AF249B2232A2C9796D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711-DC4B-8A40-9229-0F4EA7A93591}"/>
      </w:docPartPr>
      <w:docPartBody>
        <w:p w:rsidR="00942CC6" w:rsidRDefault="00D64B19" w:rsidP="00D64B19">
          <w:pPr>
            <w:pStyle w:val="98991503219AF249B2232A2C9796D04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D7405"/>
    <w:rsid w:val="000F1045"/>
    <w:rsid w:val="000F1657"/>
    <w:rsid w:val="001058D6"/>
    <w:rsid w:val="00121215"/>
    <w:rsid w:val="00161044"/>
    <w:rsid w:val="00170C67"/>
    <w:rsid w:val="001A2792"/>
    <w:rsid w:val="0021039C"/>
    <w:rsid w:val="00212480"/>
    <w:rsid w:val="00282A98"/>
    <w:rsid w:val="002B3948"/>
    <w:rsid w:val="002C75FC"/>
    <w:rsid w:val="002D4442"/>
    <w:rsid w:val="002E186A"/>
    <w:rsid w:val="002F792C"/>
    <w:rsid w:val="003B703C"/>
    <w:rsid w:val="00505960"/>
    <w:rsid w:val="005C63F6"/>
    <w:rsid w:val="005D5580"/>
    <w:rsid w:val="0060644D"/>
    <w:rsid w:val="006836E6"/>
    <w:rsid w:val="00686B28"/>
    <w:rsid w:val="0073261F"/>
    <w:rsid w:val="007B1A9B"/>
    <w:rsid w:val="0086199E"/>
    <w:rsid w:val="00864182"/>
    <w:rsid w:val="0089685D"/>
    <w:rsid w:val="008B5947"/>
    <w:rsid w:val="008D444F"/>
    <w:rsid w:val="00931C31"/>
    <w:rsid w:val="0094218F"/>
    <w:rsid w:val="00942CC6"/>
    <w:rsid w:val="00944BFC"/>
    <w:rsid w:val="009566B3"/>
    <w:rsid w:val="00957F87"/>
    <w:rsid w:val="00976970"/>
    <w:rsid w:val="0099013B"/>
    <w:rsid w:val="009A549F"/>
    <w:rsid w:val="00A22905"/>
    <w:rsid w:val="00A578F4"/>
    <w:rsid w:val="00AF0F67"/>
    <w:rsid w:val="00B21381"/>
    <w:rsid w:val="00B2632F"/>
    <w:rsid w:val="00B3407B"/>
    <w:rsid w:val="00B8654F"/>
    <w:rsid w:val="00BA5640"/>
    <w:rsid w:val="00BF21F9"/>
    <w:rsid w:val="00C35015"/>
    <w:rsid w:val="00C817B4"/>
    <w:rsid w:val="00CA38EC"/>
    <w:rsid w:val="00CA6660"/>
    <w:rsid w:val="00CB5DA5"/>
    <w:rsid w:val="00D01B48"/>
    <w:rsid w:val="00D64B19"/>
    <w:rsid w:val="00D73ECF"/>
    <w:rsid w:val="00E0609F"/>
    <w:rsid w:val="00E46304"/>
    <w:rsid w:val="00F378F3"/>
    <w:rsid w:val="00F51AFE"/>
    <w:rsid w:val="00F90354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91503219AF249B2232A2C9796D047">
    <w:name w:val="98991503219AF249B2232A2C9796D047"/>
    <w:rsid w:val="00D64B1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11</cp:revision>
  <cp:lastPrinted>2025-06-04T16:14:00Z</cp:lastPrinted>
  <dcterms:created xsi:type="dcterms:W3CDTF">2025-06-04T16:14:00Z</dcterms:created>
  <dcterms:modified xsi:type="dcterms:W3CDTF">2025-09-06T19:03:00Z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